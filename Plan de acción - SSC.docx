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4167C01E" w:rsidR="00692571" w:rsidRDefault="00694C9C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Smart Security Control (SSC).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4E4F192C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5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3F4181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Brenda Jimena Angel Gómez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71F4BD9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Angel Peralta Martinez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31E25DCD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Jesús Manuel Vázquez Nicolás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C3F63C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Angel Peralta Martínez 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0285EE1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 Security Control (SSC).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7B62BCCC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Crear un sistema de seguridad eficaz que nos permita </w:t>
            </w:r>
            <w:r w:rsidR="00E62A6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mantener la seguridad dentro de nuestros hogares haciendo uso del Internet de las Cosas (IoT), para tener un mayor control de los datos que nos arrojen los sensores y poder tomar una buena decisión al momento de tomar acciones legales.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5359B21C" w:rsidR="00B73596" w:rsidRP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Mejorar la seguridad de los hogares.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459F81" w14:textId="77777777" w:rsid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Desarrollar un sistema eficaz para la detección acciones que pongan en peligro nuestro patrimonio.</w:t>
            </w:r>
          </w:p>
          <w:p w14:paraId="1BF6C644" w14:textId="6F0328EB" w:rsidR="00E62A65" w:rsidRP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54FFD099" w14:textId="77777777" w:rsid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Implementar sensores que detecten movimiento y sonidos dentro de nuestro hogar para tener mayor seguridad dentro de la misma. </w:t>
            </w:r>
          </w:p>
          <w:p w14:paraId="27E66860" w14:textId="0BC6643B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4B5440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A4159A4" w14:textId="77777777" w:rsidR="004B5440" w:rsidRPr="004B5440" w:rsidRDefault="00E62A65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SSC es un proyecto enfocado a la seguridad de nuestros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hogares con el fin de salvaguardar nuestra integridad y nuestro patrimonio con la implementación de sensores para poder monitorear y evitar asaltos o daño a nuestra propiedad.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B5440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Microcontrolador.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ESP32-CAM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FTDI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Protoboard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Cable estañado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4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Sensores.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Sensor PIR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Sensor de sonido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Bu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zz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er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Software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MQTT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Node-red</w:t>
            </w:r>
          </w:p>
          <w:p w14:paraId="1D140B5F" w14:textId="434BCC4A" w:rsidR="00B73596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Arduino</w:t>
            </w:r>
            <w:r w:rsidR="00B73596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7334279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1B160FA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Llamadas automáticas al servicio de emergencias en caso de ser necesario.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6F94894A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las 24 horas del día a través de internet.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4AC3FD2" w14:textId="465FB5EB" w:rsid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Reporte de daños y perdidas y posibles modificaciones a nuestro hogar con el fin de tener mayor seguridad dentro de la misma.</w:t>
            </w:r>
          </w:p>
          <w:p w14:paraId="63B45E5A" w14:textId="34BA2863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6E1D79F9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Poder realizar llamadas automáticas a emergencias en cuanto los sensores detecten movimiento más allá del rango máximo establecido por el usuario, así como poder monitorear los sensores o cámaras vía wifi salvaguardando la integridad de los datos arrojados por nuestros sensores y como parte final, poder realizar el reporte de daños y perdidas en caso de algún desastre y poder implementar mayor seguridad dentro de los hogares a través de un mantenimiento preventivo.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D5ED1C4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Brenda Jimena Angel Gómez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Diseñadora de interfaces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12B5BC22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Miguel Angel Peralta Martinez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Diseñador de Circuitos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57FA992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Jesús Manuel Vázquez Nicolás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Coordinador del proyecto.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1088101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E054" w14:textId="77777777" w:rsidR="00546997" w:rsidRDefault="00546997">
      <w:r>
        <w:separator/>
      </w:r>
    </w:p>
  </w:endnote>
  <w:endnote w:type="continuationSeparator" w:id="0">
    <w:p w14:paraId="35C50DEE" w14:textId="77777777" w:rsidR="00546997" w:rsidRDefault="0054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D8E7" w14:textId="77777777" w:rsidR="00546997" w:rsidRDefault="00546997">
      <w:r>
        <w:rPr>
          <w:color w:val="000000"/>
        </w:rPr>
        <w:separator/>
      </w:r>
    </w:p>
  </w:footnote>
  <w:footnote w:type="continuationSeparator" w:id="0">
    <w:p w14:paraId="626E4500" w14:textId="77777777" w:rsidR="00546997" w:rsidRDefault="0054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88101">
    <w:abstractNumId w:val="0"/>
  </w:num>
  <w:num w:numId="2" w16cid:durableId="986320263">
    <w:abstractNumId w:val="3"/>
  </w:num>
  <w:num w:numId="3" w16cid:durableId="861631863">
    <w:abstractNumId w:val="2"/>
  </w:num>
  <w:num w:numId="4" w16cid:durableId="1830251250">
    <w:abstractNumId w:val="1"/>
  </w:num>
  <w:num w:numId="5" w16cid:durableId="1047485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136F8"/>
    <w:rsid w:val="00067DBB"/>
    <w:rsid w:val="00146A7F"/>
    <w:rsid w:val="001505E5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4B5440"/>
    <w:rsid w:val="00533D6F"/>
    <w:rsid w:val="0054609E"/>
    <w:rsid w:val="00546997"/>
    <w:rsid w:val="005B1859"/>
    <w:rsid w:val="006403D8"/>
    <w:rsid w:val="006700BF"/>
    <w:rsid w:val="00692571"/>
    <w:rsid w:val="00694C9C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1082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CA21F2"/>
    <w:rsid w:val="00D51678"/>
    <w:rsid w:val="00DB4B83"/>
    <w:rsid w:val="00E025E0"/>
    <w:rsid w:val="00E32F3A"/>
    <w:rsid w:val="00E50BDA"/>
    <w:rsid w:val="00E62A65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4EC0-CE39-4EBC-AB31-B4A8BA96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70</TotalTime>
  <Pages>4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Miguel Angel Peralta Martinez - Alumno</cp:lastModifiedBy>
  <cp:revision>9</cp:revision>
  <dcterms:created xsi:type="dcterms:W3CDTF">2021-08-10T16:54:00Z</dcterms:created>
  <dcterms:modified xsi:type="dcterms:W3CDTF">2022-08-25T18:30:00Z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